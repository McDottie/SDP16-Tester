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B3B" w14:textId="77777777" w:rsidR="004F2CA8" w:rsidRDefault="005C0D55">
      <w:pPr>
        <w:pStyle w:val="Ttulo"/>
        <w:jc w:val="right"/>
        <w:rPr>
          <w:lang w:val="pt-PT"/>
        </w:rPr>
      </w:pPr>
      <w:r>
        <w:rPr>
          <w:lang w:val="pt-PT"/>
        </w:rPr>
        <w:t>Paço a paço Testador SDP16</w:t>
      </w:r>
    </w:p>
    <w:p w14:paraId="5FF8A571" w14:textId="77777777" w:rsidR="004F2CA8" w:rsidRDefault="004F2CA8">
      <w:pPr>
        <w:pStyle w:val="Ttulo"/>
        <w:jc w:val="right"/>
        <w:rPr>
          <w:lang w:val="pt-PT"/>
        </w:rPr>
      </w:pPr>
    </w:p>
    <w:p w14:paraId="60EFC62D" w14:textId="77777777" w:rsidR="004F2CA8" w:rsidRDefault="005C0D55">
      <w:pPr>
        <w:pStyle w:val="Ttulo"/>
        <w:jc w:val="right"/>
        <w:rPr>
          <w:sz w:val="28"/>
          <w:lang w:val="pt-PT"/>
        </w:rPr>
      </w:pPr>
      <w:r>
        <w:rPr>
          <w:sz w:val="28"/>
          <w:lang w:val="pt-PT"/>
        </w:rPr>
        <w:t>Versão 1.0</w:t>
      </w:r>
    </w:p>
    <w:p w14:paraId="69929C4A" w14:textId="77777777" w:rsidR="004F2CA8" w:rsidRDefault="004F2CA8">
      <w:pPr>
        <w:pStyle w:val="Ttulo"/>
        <w:rPr>
          <w:sz w:val="28"/>
          <w:lang w:val="pt-PT"/>
        </w:rPr>
      </w:pPr>
    </w:p>
    <w:p w14:paraId="3882AAF6" w14:textId="77777777" w:rsidR="004F2CA8" w:rsidRDefault="005C0D55">
      <w:pPr>
        <w:pStyle w:val="InfoBlue"/>
        <w:rPr>
          <w:lang w:val="pt-PT"/>
        </w:rPr>
        <w:sectPr w:rsidR="004F2CA8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pt-PT"/>
        </w:rPr>
        <w:t xml:space="preserve"> </w:t>
      </w:r>
    </w:p>
    <w:p w14:paraId="07E55E50" w14:textId="77777777" w:rsidR="004F2CA8" w:rsidRDefault="005C0D55">
      <w:pPr>
        <w:pStyle w:val="Ttulo"/>
        <w:rPr>
          <w:lang w:val="pt-PT"/>
        </w:rPr>
      </w:pPr>
      <w:r>
        <w:rPr>
          <w:lang w:val="pt-PT"/>
        </w:rPr>
        <w:lastRenderedPageBreak/>
        <w:t>Histórico de revisões</w:t>
      </w:r>
    </w:p>
    <w:p w14:paraId="055FC65C" w14:textId="77777777" w:rsidR="004F2CA8" w:rsidRDefault="004F2CA8">
      <w:pPr>
        <w:rPr>
          <w:lang w:val="pt-PT"/>
        </w:rPr>
      </w:pP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450"/>
      </w:tblGrid>
      <w:tr w:rsidR="004F2CA8" w14:paraId="7E2676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9BD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488D9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Versão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907F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Descrição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43AA" w14:textId="77777777" w:rsidR="004F2CA8" w:rsidRDefault="005C0D55">
            <w:pPr>
              <w:pStyle w:val="Tabletext"/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Autor</w:t>
            </w:r>
          </w:p>
        </w:tc>
      </w:tr>
      <w:tr w:rsidR="004F2CA8" w:rsidRPr="008E27E1" w14:paraId="7D68BD9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FA5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16/11/2021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80F3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C8D6" w14:textId="77777777" w:rsidR="004F2CA8" w:rsidRDefault="005C0D55">
            <w:pPr>
              <w:pStyle w:val="Tabletext"/>
              <w:tabs>
                <w:tab w:val="center" w:pos="1691"/>
              </w:tabs>
              <w:rPr>
                <w:lang w:val="pt-PT"/>
              </w:rPr>
            </w:pPr>
            <w:r>
              <w:rPr>
                <w:lang w:val="pt-PT"/>
              </w:rPr>
              <w:t>Versão inicial</w:t>
            </w:r>
            <w:r>
              <w:rPr>
                <w:lang w:val="pt-PT"/>
              </w:rPr>
              <w:tab/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9C6D" w14:textId="77777777" w:rsidR="004F2CA8" w:rsidRDefault="005C0D55">
            <w:pPr>
              <w:pStyle w:val="Tabletext"/>
              <w:rPr>
                <w:lang w:val="pt-PT"/>
              </w:rPr>
            </w:pPr>
            <w:r>
              <w:rPr>
                <w:lang w:val="pt-PT"/>
              </w:rPr>
              <w:t>José Filipe Cruz dos Santos</w:t>
            </w:r>
          </w:p>
        </w:tc>
      </w:tr>
      <w:tr w:rsidR="004F2CA8" w:rsidRPr="008E27E1" w14:paraId="7FB956E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F1CD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E754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541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AB04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8E27E1" w14:paraId="40EE4B4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8B8B7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2E645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8E232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7F31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  <w:tr w:rsidR="004F2CA8" w:rsidRPr="008E27E1" w14:paraId="51B2158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A996B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C614E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D976" w14:textId="77777777" w:rsidR="004F2CA8" w:rsidRDefault="004F2CA8">
            <w:pPr>
              <w:pStyle w:val="Tabletext"/>
              <w:rPr>
                <w:lang w:val="pt-PT"/>
              </w:rPr>
            </w:pP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3B78" w14:textId="77777777" w:rsidR="004F2CA8" w:rsidRDefault="004F2CA8">
            <w:pPr>
              <w:pStyle w:val="Tabletext"/>
              <w:rPr>
                <w:lang w:val="pt-PT"/>
              </w:rPr>
            </w:pPr>
          </w:p>
        </w:tc>
      </w:tr>
    </w:tbl>
    <w:p w14:paraId="37F0B8F4" w14:textId="77777777" w:rsidR="004F2CA8" w:rsidRDefault="004F2CA8">
      <w:pPr>
        <w:rPr>
          <w:lang w:val="pt-PT"/>
        </w:rPr>
      </w:pPr>
    </w:p>
    <w:p w14:paraId="28F44B79" w14:textId="77777777" w:rsidR="004F2CA8" w:rsidRDefault="005C0D55">
      <w:pPr>
        <w:pStyle w:val="Ttulo"/>
        <w:pageBreakBefore/>
        <w:rPr>
          <w:lang w:val="pt-PT"/>
        </w:rPr>
      </w:pPr>
      <w:r>
        <w:rPr>
          <w:lang w:val="pt-PT"/>
        </w:rPr>
        <w:lastRenderedPageBreak/>
        <w:t>Tabela de conteúdos</w:t>
      </w:r>
    </w:p>
    <w:p w14:paraId="12598260" w14:textId="51D20894" w:rsidR="0015747D" w:rsidRPr="0015747D" w:rsidRDefault="005C0D55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>
        <w:rPr>
          <w:rFonts w:ascii="Arial" w:hAnsi="Arial"/>
          <w:b/>
          <w:sz w:val="36"/>
        </w:rPr>
        <w:fldChar w:fldCharType="begin"/>
      </w:r>
      <w:r w:rsidRPr="008E27E1">
        <w:rPr>
          <w:lang w:val="pt-PT"/>
        </w:rPr>
        <w:instrText xml:space="preserve"> TOC \o "1-3" \u </w:instrText>
      </w:r>
      <w:r>
        <w:rPr>
          <w:rFonts w:ascii="Arial" w:hAnsi="Arial"/>
          <w:b/>
          <w:sz w:val="36"/>
        </w:rPr>
        <w:fldChar w:fldCharType="separate"/>
      </w:r>
      <w:r w:rsidR="0015747D" w:rsidRPr="0091111F">
        <w:rPr>
          <w:noProof/>
          <w:lang w:val="pt-PT"/>
        </w:rPr>
        <w:t>1.</w:t>
      </w:r>
      <w:r w:rsidR="0015747D"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="0015747D" w:rsidRPr="0091111F">
        <w:rPr>
          <w:noProof/>
          <w:lang w:val="pt-PT"/>
        </w:rPr>
        <w:t>Teste físico de hardware</w:t>
      </w:r>
      <w:r w:rsidR="0015747D" w:rsidRPr="0015747D">
        <w:rPr>
          <w:noProof/>
          <w:lang w:val="pt-PT"/>
        </w:rPr>
        <w:tab/>
      </w:r>
      <w:r w:rsidR="0015747D">
        <w:rPr>
          <w:noProof/>
        </w:rPr>
        <w:fldChar w:fldCharType="begin"/>
      </w:r>
      <w:r w:rsidR="0015747D" w:rsidRPr="0015747D">
        <w:rPr>
          <w:noProof/>
          <w:lang w:val="pt-PT"/>
        </w:rPr>
        <w:instrText xml:space="preserve"> PAGEREF _Toc88818535 \h </w:instrText>
      </w:r>
      <w:r w:rsidR="0015747D">
        <w:rPr>
          <w:noProof/>
        </w:rPr>
      </w:r>
      <w:r w:rsidR="0015747D">
        <w:rPr>
          <w:noProof/>
        </w:rPr>
        <w:fldChar w:fldCharType="separate"/>
      </w:r>
      <w:r w:rsidR="0015747D" w:rsidRPr="0015747D">
        <w:rPr>
          <w:noProof/>
          <w:lang w:val="pt-PT"/>
        </w:rPr>
        <w:t>4</w:t>
      </w:r>
      <w:r w:rsidR="0015747D">
        <w:rPr>
          <w:noProof/>
        </w:rPr>
        <w:fldChar w:fldCharType="end"/>
      </w:r>
    </w:p>
    <w:p w14:paraId="0EEB5FA4" w14:textId="055573CA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2.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Testes de manipulação de memória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_Toc88818536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76C0C3FB" w14:textId="28F656BE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3.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Conexão com a placa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_Toc88818537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5C2B773B" w14:textId="4460D2DB" w:rsidR="0015747D" w:rsidRPr="0015747D" w:rsidRDefault="0015747D">
      <w:pPr>
        <w:pStyle w:val="TOC1"/>
        <w:tabs>
          <w:tab w:val="left" w:pos="44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Código de teste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_Toc88818538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0A8A06CD" w14:textId="4781D841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91111F">
        <w:rPr>
          <w:noProof/>
          <w:lang w:val="pt-PT"/>
        </w:rPr>
        <w:t>4.1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Carregar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_Toc88818539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C339D51" w14:textId="77878F65" w:rsidR="0015747D" w:rsidRPr="0015747D" w:rsidRDefault="0015747D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</w:pPr>
      <w:r w:rsidRPr="0015747D">
        <w:rPr>
          <w:noProof/>
          <w:lang w:val="pt-PT"/>
        </w:rPr>
        <w:t>4.2</w:t>
      </w:r>
      <w:r w:rsidRPr="0015747D">
        <w:rPr>
          <w:rFonts w:asciiTheme="minorHAnsi" w:eastAsiaTheme="minorEastAsia" w:hAnsiTheme="minorHAnsi" w:cstheme="minorBidi"/>
          <w:noProof/>
          <w:sz w:val="22"/>
          <w:szCs w:val="22"/>
          <w:lang w:val="pt-PT" w:eastAsia="en-GB"/>
        </w:rPr>
        <w:tab/>
      </w:r>
      <w:r w:rsidRPr="0091111F">
        <w:rPr>
          <w:noProof/>
          <w:lang w:val="pt-PT"/>
        </w:rPr>
        <w:t>Correr o código na placa</w:t>
      </w:r>
      <w:r w:rsidRPr="0015747D">
        <w:rPr>
          <w:noProof/>
          <w:lang w:val="pt-PT"/>
        </w:rPr>
        <w:tab/>
      </w:r>
      <w:r>
        <w:rPr>
          <w:noProof/>
        </w:rPr>
        <w:fldChar w:fldCharType="begin"/>
      </w:r>
      <w:r w:rsidRPr="0015747D">
        <w:rPr>
          <w:noProof/>
          <w:lang w:val="pt-PT"/>
        </w:rPr>
        <w:instrText xml:space="preserve"> PAGEREF _Toc88818540 \h </w:instrText>
      </w:r>
      <w:r>
        <w:rPr>
          <w:noProof/>
        </w:rPr>
      </w:r>
      <w:r>
        <w:rPr>
          <w:noProof/>
        </w:rPr>
        <w:fldChar w:fldCharType="separate"/>
      </w:r>
      <w:r w:rsidRPr="0015747D">
        <w:rPr>
          <w:noProof/>
          <w:lang w:val="pt-PT"/>
        </w:rPr>
        <w:t>4</w:t>
      </w:r>
      <w:r>
        <w:rPr>
          <w:noProof/>
        </w:rPr>
        <w:fldChar w:fldCharType="end"/>
      </w:r>
    </w:p>
    <w:p w14:paraId="615288CA" w14:textId="13272B22" w:rsidR="004F2CA8" w:rsidRPr="0015747D" w:rsidRDefault="005C0D55">
      <w:pPr>
        <w:pStyle w:val="Ttulo"/>
        <w:pageBreakBefore/>
        <w:rPr>
          <w:lang w:val="pt-PT"/>
        </w:rPr>
      </w:pPr>
      <w:r>
        <w:lastRenderedPageBreak/>
        <w:fldChar w:fldCharType="end"/>
      </w:r>
      <w:r>
        <w:rPr>
          <w:lang w:val="pt-PT"/>
        </w:rPr>
        <w:t xml:space="preserve"> Paço a paço Testador SDP16</w:t>
      </w:r>
    </w:p>
    <w:p w14:paraId="3656A545" w14:textId="77777777" w:rsidR="004F2CA8" w:rsidRDefault="004F2CA8">
      <w:pPr>
        <w:rPr>
          <w:lang w:val="pt-PT"/>
        </w:rPr>
      </w:pPr>
    </w:p>
    <w:p w14:paraId="00A9FAEE" w14:textId="56BD5071" w:rsidR="008E27E1" w:rsidRDefault="008E27E1">
      <w:pPr>
        <w:pStyle w:val="Ttulo1"/>
        <w:rPr>
          <w:lang w:val="pt-PT"/>
        </w:rPr>
      </w:pPr>
      <w:bookmarkStart w:id="0" w:name="_Toc88727665"/>
      <w:bookmarkStart w:id="1" w:name="_Toc88818535"/>
      <w:r>
        <w:rPr>
          <w:lang w:val="pt-PT"/>
        </w:rPr>
        <w:t>Teste físico de hardware</w:t>
      </w:r>
      <w:bookmarkEnd w:id="1"/>
    </w:p>
    <w:p w14:paraId="21DF2415" w14:textId="418BE5F5" w:rsidR="004F2CA8" w:rsidRDefault="005C0D55">
      <w:pPr>
        <w:pStyle w:val="Ttulo1"/>
        <w:rPr>
          <w:lang w:val="pt-PT"/>
        </w:rPr>
      </w:pPr>
      <w:bookmarkStart w:id="2" w:name="_Toc88727666"/>
      <w:bookmarkStart w:id="3" w:name="_Toc88818536"/>
      <w:bookmarkEnd w:id="0"/>
      <w:r>
        <w:rPr>
          <w:lang w:val="pt-PT"/>
        </w:rPr>
        <w:t>Testes de manipulação de memória</w:t>
      </w:r>
      <w:bookmarkEnd w:id="2"/>
      <w:bookmarkEnd w:id="3"/>
    </w:p>
    <w:p w14:paraId="4A2063A5" w14:textId="3D94C659" w:rsidR="008E27E1" w:rsidRPr="008E27E1" w:rsidRDefault="008E27E1" w:rsidP="008E27E1">
      <w:pPr>
        <w:pStyle w:val="Ttulo1"/>
        <w:rPr>
          <w:lang w:val="pt-PT"/>
        </w:rPr>
      </w:pPr>
      <w:bookmarkStart w:id="4" w:name="_Toc88727667"/>
      <w:bookmarkStart w:id="5" w:name="_Toc88818537"/>
      <w:r>
        <w:rPr>
          <w:lang w:val="pt-PT"/>
        </w:rPr>
        <w:t>Conexão com a placa de teste</w:t>
      </w:r>
      <w:bookmarkEnd w:id="5"/>
    </w:p>
    <w:p w14:paraId="08780576" w14:textId="50EA5DE1" w:rsidR="004F2CA8" w:rsidRDefault="005C0D55">
      <w:pPr>
        <w:pStyle w:val="Ttulo1"/>
        <w:rPr>
          <w:lang w:val="pt-PT"/>
        </w:rPr>
      </w:pPr>
      <w:bookmarkStart w:id="6" w:name="_Toc88818538"/>
      <w:r>
        <w:rPr>
          <w:lang w:val="pt-PT"/>
        </w:rPr>
        <w:t>Código de teste</w:t>
      </w:r>
      <w:bookmarkEnd w:id="4"/>
      <w:bookmarkEnd w:id="6"/>
    </w:p>
    <w:p w14:paraId="7F762C72" w14:textId="77777777" w:rsidR="004F2CA8" w:rsidRDefault="005C0D55">
      <w:pPr>
        <w:pStyle w:val="Ttulo2"/>
        <w:rPr>
          <w:lang w:val="pt-PT"/>
        </w:rPr>
      </w:pPr>
      <w:bookmarkStart w:id="7" w:name="_Toc88727668"/>
      <w:bookmarkStart w:id="8" w:name="_Toc88818539"/>
      <w:r>
        <w:rPr>
          <w:lang w:val="pt-PT"/>
        </w:rPr>
        <w:t>Carregar código na placa</w:t>
      </w:r>
      <w:bookmarkEnd w:id="7"/>
      <w:bookmarkEnd w:id="8"/>
    </w:p>
    <w:p w14:paraId="73941489" w14:textId="77777777" w:rsidR="004F2CA8" w:rsidRDefault="005C0D55">
      <w:pPr>
        <w:pStyle w:val="Ttulo2"/>
      </w:pPr>
      <w:bookmarkStart w:id="9" w:name="_Toc88727669"/>
      <w:bookmarkStart w:id="10" w:name="_Toc88818540"/>
      <w:r>
        <w:rPr>
          <w:lang w:val="pt-PT"/>
        </w:rPr>
        <w:t>Correr o código na placa</w:t>
      </w:r>
      <w:bookmarkEnd w:id="9"/>
      <w:bookmarkEnd w:id="10"/>
    </w:p>
    <w:sectPr w:rsidR="004F2C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DF52A" w14:textId="77777777" w:rsidR="00587D29" w:rsidRDefault="00587D29">
      <w:pPr>
        <w:spacing w:line="240" w:lineRule="auto"/>
      </w:pPr>
      <w:r>
        <w:separator/>
      </w:r>
    </w:p>
  </w:endnote>
  <w:endnote w:type="continuationSeparator" w:id="0">
    <w:p w14:paraId="0EBED75E" w14:textId="77777777" w:rsidR="00587D29" w:rsidRDefault="0058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1705B" w14:paraId="285F7064" w14:textId="77777777"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26F29C1" w14:textId="77777777" w:rsidR="0061705B" w:rsidRDefault="005C0D5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DA1875D" w14:textId="77777777" w:rsidR="0061705B" w:rsidRDefault="005C0D55">
          <w:pPr>
            <w:jc w:val="center"/>
          </w:pPr>
          <w:r>
            <w:t>ISEL, 2021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8D2C1BE" w14:textId="77777777" w:rsidR="0061705B" w:rsidRDefault="005C0D5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7067620D" w14:textId="77777777" w:rsidR="0061705B" w:rsidRDefault="00587D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F5C7" w14:textId="77777777" w:rsidR="00587D29" w:rsidRDefault="00587D2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2F82FF6" w14:textId="77777777" w:rsidR="00587D29" w:rsidRDefault="00587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CE3B3" w14:textId="77777777" w:rsidR="0061705B" w:rsidRDefault="00587D29">
    <w:pPr>
      <w:rPr>
        <w:sz w:val="24"/>
        <w:lang w:val="pt-PT"/>
      </w:rPr>
    </w:pPr>
  </w:p>
  <w:p w14:paraId="07F80CF1" w14:textId="77777777" w:rsidR="0061705B" w:rsidRDefault="00587D29">
    <w:pPr>
      <w:pBdr>
        <w:top w:val="single" w:sz="6" w:space="1" w:color="000000"/>
      </w:pBdr>
      <w:rPr>
        <w:sz w:val="24"/>
        <w:lang w:val="pt-PT"/>
      </w:rPr>
    </w:pPr>
  </w:p>
  <w:p w14:paraId="521534E5" w14:textId="77777777" w:rsidR="0061705B" w:rsidRDefault="005C0D55">
    <w:pPr>
      <w:pBdr>
        <w:bottom w:val="single" w:sz="6" w:space="1" w:color="000000"/>
      </w:pBdr>
      <w:jc w:val="right"/>
    </w:pPr>
    <w:r>
      <w:rPr>
        <w:rStyle w:val="Tipodeletrapredefinidodopargrafo"/>
        <w:rFonts w:ascii="Arial" w:hAnsi="Arial"/>
        <w:b/>
        <w:sz w:val="36"/>
        <w:lang w:val="pt-PT"/>
      </w:rPr>
      <w:t xml:space="preserve">AC – Testador SDP16 </w:t>
    </w:r>
  </w:p>
  <w:p w14:paraId="129B09A4" w14:textId="77777777" w:rsidR="0061705B" w:rsidRDefault="00587D29">
    <w:pPr>
      <w:pBdr>
        <w:bottom w:val="single" w:sz="6" w:space="1" w:color="000000"/>
      </w:pBdr>
      <w:jc w:val="right"/>
      <w:rPr>
        <w:sz w:val="24"/>
        <w:lang w:val="pt-PT"/>
      </w:rPr>
    </w:pPr>
  </w:p>
  <w:p w14:paraId="60CD80E3" w14:textId="77777777" w:rsidR="0061705B" w:rsidRDefault="00587D2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61705B" w14:paraId="589FEE2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D143829" w14:textId="77777777" w:rsidR="0061705B" w:rsidRDefault="005C0D55">
          <w:r>
            <w:rPr>
              <w:lang w:val="pt-PT"/>
            </w:rPr>
            <w:fldChar w:fldCharType="begin" w:fldLock="1"/>
          </w:r>
          <w:r>
            <w:rPr>
              <w:lang w:val="pt-PT"/>
            </w:rPr>
            <w:instrText xml:space="preserve"> SUBJECT </w:instrText>
          </w:r>
          <w:r w:rsidR="00587D29">
            <w:rPr>
              <w:lang w:val="pt-PT"/>
            </w:rPr>
            <w:fldChar w:fldCharType="separate"/>
          </w:r>
          <w:r>
            <w:rPr>
              <w:lang w:val="pt-PT"/>
            </w:rPr>
            <w:fldChar w:fldCharType="end"/>
          </w:r>
          <w:r>
            <w:rPr>
              <w:rStyle w:val="Tipodeletrapredefinidodopargrafo"/>
              <w:b/>
              <w:lang w:val="pt-PT"/>
            </w:rPr>
            <w:t>AC –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BB39A8" w14:textId="77777777" w:rsidR="0061705B" w:rsidRDefault="005C0D55">
          <w:pPr>
            <w:tabs>
              <w:tab w:val="left" w:pos="1135"/>
            </w:tabs>
            <w:spacing w:before="40"/>
            <w:ind w:right="68"/>
          </w:pPr>
          <w:r>
            <w:rPr>
              <w:lang w:val="pt-PT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61705B" w14:paraId="2A722A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A7FF50F" w14:textId="77777777" w:rsidR="0061705B" w:rsidRDefault="005C0D55">
          <w:pPr>
            <w:rPr>
              <w:lang w:val="pt-PT"/>
            </w:rPr>
          </w:pPr>
          <w:r>
            <w:rPr>
              <w:lang w:val="pt-PT"/>
            </w:rPr>
            <w:t>Paço a paço Testador SDP16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9E8FE56" w14:textId="77777777" w:rsidR="0061705B" w:rsidRDefault="005C0D55">
          <w:r>
            <w:rPr>
              <w:lang w:val="pt-PT"/>
            </w:rPr>
            <w:t xml:space="preserve">  </w:t>
          </w:r>
          <w:r>
            <w:t>Data:  09/11/2021</w:t>
          </w:r>
        </w:p>
      </w:tc>
    </w:tr>
    <w:tr w:rsidR="0061705B" w14:paraId="5911B36A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8E089C1" w14:textId="77777777" w:rsidR="0061705B" w:rsidRDefault="005C0D55">
          <w:r>
            <w:t>AC-TSDP16-01</w:t>
          </w:r>
        </w:p>
      </w:tc>
    </w:tr>
  </w:tbl>
  <w:p w14:paraId="171CBE8E" w14:textId="77777777" w:rsidR="0061705B" w:rsidRDefault="00587D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4E7"/>
    <w:multiLevelType w:val="multilevel"/>
    <w:tmpl w:val="E974C45C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FBE6A29"/>
    <w:multiLevelType w:val="multilevel"/>
    <w:tmpl w:val="0C7A104A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2CA01FEB"/>
    <w:multiLevelType w:val="multilevel"/>
    <w:tmpl w:val="89EA7ACC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362D087F"/>
    <w:multiLevelType w:val="multilevel"/>
    <w:tmpl w:val="51E66E74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3E7C62BC"/>
    <w:multiLevelType w:val="multilevel"/>
    <w:tmpl w:val="2F82DE86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4BA52F00"/>
    <w:multiLevelType w:val="multilevel"/>
    <w:tmpl w:val="7E6EAC88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59AA26C5"/>
    <w:multiLevelType w:val="multilevel"/>
    <w:tmpl w:val="F8C645A0"/>
    <w:styleLink w:val="WWOutlineListStyle11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7" w15:restartNumberingAfterBreak="0">
    <w:nsid w:val="5A163EC7"/>
    <w:multiLevelType w:val="multilevel"/>
    <w:tmpl w:val="39C22DDC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5B96521B"/>
    <w:multiLevelType w:val="multilevel"/>
    <w:tmpl w:val="46AA40F8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5C311C47"/>
    <w:multiLevelType w:val="multilevel"/>
    <w:tmpl w:val="F348A112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62CC6E6B"/>
    <w:multiLevelType w:val="multilevel"/>
    <w:tmpl w:val="A77260B8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64A25A8C"/>
    <w:multiLevelType w:val="multilevel"/>
    <w:tmpl w:val="FAF2C9E4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A8"/>
    <w:rsid w:val="0015747D"/>
    <w:rsid w:val="004C3481"/>
    <w:rsid w:val="004F2CA8"/>
    <w:rsid w:val="00587D29"/>
    <w:rsid w:val="005C0D55"/>
    <w:rsid w:val="008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A4F2"/>
  <w15:docId w15:val="{DBDFE868-6B10-4D75-9CDB-937C796C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11">
    <w:name w:val="WW_OutlineListStyle_11"/>
    <w:basedOn w:val="NoList"/>
    <w:pPr>
      <w:numPr>
        <w:numId w:val="1"/>
      </w:numPr>
    </w:p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outlineLvl w:val="1"/>
    </w:pPr>
    <w:rPr>
      <w:sz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outlineLvl w:val="3"/>
    </w:pPr>
    <w:rPr>
      <w:b w:val="0"/>
      <w:sz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customStyle="1" w:styleId="Tipodeletrapredefinidodopargrafo">
    <w:name w:val="Tipo de letra predefinido do parágraf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Avanonormal">
    <w:name w:val="Avanço normal"/>
    <w:basedOn w:val="Normal"/>
    <w:pPr>
      <w:ind w:left="900" w:hanging="900"/>
    </w:pPr>
  </w:style>
  <w:style w:type="paragraph" w:customStyle="1" w:styleId="ndice1">
    <w:name w:val="Índice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ndice2">
    <w:name w:val="Índice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ndice3">
    <w:name w:val="Índice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Tipodeletrapredefinidodopargraf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customStyle="1" w:styleId="Refdenotaderodap">
    <w:name w:val="Ref. de nota de rodapé"/>
    <w:basedOn w:val="Tipodeletrapredefinidodopargrafo"/>
    <w:rPr>
      <w:position w:val="0"/>
      <w:sz w:val="20"/>
      <w:vertAlign w:val="superscript"/>
    </w:rPr>
  </w:style>
  <w:style w:type="paragraph" w:customStyle="1" w:styleId="Textodenotaderodap">
    <w:name w:val="Texto de nota de rodapé"/>
    <w:basedOn w:val="Normal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padodocumento">
    <w:name w:val="Map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ndice4">
    <w:name w:val="Índice 4"/>
    <w:basedOn w:val="Normal"/>
    <w:next w:val="Normal"/>
    <w:pPr>
      <w:ind w:left="600"/>
    </w:pPr>
  </w:style>
  <w:style w:type="paragraph" w:customStyle="1" w:styleId="ndice5">
    <w:name w:val="Índice 5"/>
    <w:basedOn w:val="Normal"/>
    <w:next w:val="Normal"/>
    <w:pPr>
      <w:ind w:left="800"/>
    </w:pPr>
  </w:style>
  <w:style w:type="paragraph" w:customStyle="1" w:styleId="ndice6">
    <w:name w:val="Índice 6"/>
    <w:basedOn w:val="Normal"/>
    <w:next w:val="Normal"/>
    <w:pPr>
      <w:ind w:left="1000"/>
    </w:pPr>
  </w:style>
  <w:style w:type="paragraph" w:customStyle="1" w:styleId="ndice7">
    <w:name w:val="Índice 7"/>
    <w:basedOn w:val="Normal"/>
    <w:next w:val="Normal"/>
    <w:pPr>
      <w:ind w:left="1200"/>
    </w:pPr>
  </w:style>
  <w:style w:type="paragraph" w:customStyle="1" w:styleId="ndice8">
    <w:name w:val="Índice 8"/>
    <w:basedOn w:val="Normal"/>
    <w:next w:val="Normal"/>
    <w:pPr>
      <w:ind w:left="1400"/>
    </w:pPr>
  </w:style>
  <w:style w:type="paragraph" w:customStyle="1" w:styleId="ndice9">
    <w:name w:val="Índice 9"/>
    <w:basedOn w:val="Normal"/>
    <w:next w:val="Normal"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Corpodetexto2">
    <w:name w:val="Corpo de texto 2"/>
    <w:basedOn w:val="Normal"/>
    <w:rPr>
      <w:i/>
      <w:color w:val="0000FF"/>
    </w:rPr>
  </w:style>
  <w:style w:type="paragraph" w:customStyle="1" w:styleId="Avanodecorpodetexto">
    <w:name w:val="Avanço de corpo de text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customStyle="1" w:styleId="Hiperligao">
    <w:name w:val="Hiperligação"/>
    <w:basedOn w:val="Tipodeletrapredefinidodopargrafo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rPr>
      <w:rFonts w:ascii="Arial" w:hAnsi="Arial"/>
      <w:b/>
      <w:sz w:val="24"/>
      <w:lang w:val="en-US" w:eastAsia="en-US"/>
    </w:rPr>
  </w:style>
  <w:style w:type="paragraph" w:customStyle="1" w:styleId="Bibliografia">
    <w:name w:val="Bibliografia"/>
    <w:basedOn w:val="Normal"/>
    <w:next w:val="Normal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rPr>
      <w:lang w:val="en-US"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rPr>
      <w:lang w:val="en-US" w:eastAsia="en-US"/>
    </w:rPr>
  </w:style>
  <w:style w:type="paragraph" w:styleId="ListParagraph">
    <w:name w:val="List Paragraph"/>
    <w:basedOn w:val="Normal"/>
    <w:pPr>
      <w:ind w:left="720"/>
      <w:contextualSpacing/>
    </w:pPr>
  </w:style>
  <w:style w:type="numbering" w:customStyle="1" w:styleId="WWOutlineListStyle10">
    <w:name w:val="WW_OutlineListStyle_10"/>
    <w:basedOn w:val="NoList"/>
    <w:pPr>
      <w:numPr>
        <w:numId w:val="2"/>
      </w:numPr>
    </w:pPr>
  </w:style>
  <w:style w:type="numbering" w:customStyle="1" w:styleId="WWOutlineListStyle9">
    <w:name w:val="WW_OutlineListStyle_9"/>
    <w:basedOn w:val="NoList"/>
    <w:pPr>
      <w:numPr>
        <w:numId w:val="3"/>
      </w:numPr>
    </w:pPr>
  </w:style>
  <w:style w:type="numbering" w:customStyle="1" w:styleId="WWOutlineListStyle8">
    <w:name w:val="WW_OutlineListStyle_8"/>
    <w:basedOn w:val="NoList"/>
    <w:pPr>
      <w:numPr>
        <w:numId w:val="4"/>
      </w:numPr>
    </w:pPr>
  </w:style>
  <w:style w:type="numbering" w:customStyle="1" w:styleId="WWOutlineListStyle7">
    <w:name w:val="WW_OutlineListStyle_7"/>
    <w:basedOn w:val="NoList"/>
    <w:pPr>
      <w:numPr>
        <w:numId w:val="5"/>
      </w:numPr>
    </w:pPr>
  </w:style>
  <w:style w:type="numbering" w:customStyle="1" w:styleId="WWOutlineListStyle6">
    <w:name w:val="WW_OutlineListStyle_6"/>
    <w:basedOn w:val="NoList"/>
    <w:pPr>
      <w:numPr>
        <w:numId w:val="6"/>
      </w:numPr>
    </w:pPr>
  </w:style>
  <w:style w:type="numbering" w:customStyle="1" w:styleId="WWOutlineListStyle5">
    <w:name w:val="WW_OutlineListStyle_5"/>
    <w:basedOn w:val="NoList"/>
    <w:pPr>
      <w:numPr>
        <w:numId w:val="7"/>
      </w:numPr>
    </w:pPr>
  </w:style>
  <w:style w:type="numbering" w:customStyle="1" w:styleId="WWOutlineListStyle4">
    <w:name w:val="WW_OutlineListStyle_4"/>
    <w:basedOn w:val="NoList"/>
    <w:pPr>
      <w:numPr>
        <w:numId w:val="8"/>
      </w:numPr>
    </w:pPr>
  </w:style>
  <w:style w:type="numbering" w:customStyle="1" w:styleId="WWOutlineListStyle3">
    <w:name w:val="WW_OutlineListStyle_3"/>
    <w:basedOn w:val="NoList"/>
    <w:pPr>
      <w:numPr>
        <w:numId w:val="9"/>
      </w:numPr>
    </w:pPr>
  </w:style>
  <w:style w:type="numbering" w:customStyle="1" w:styleId="WWOutlineListStyle2">
    <w:name w:val="WW_OutlineListStyle_2"/>
    <w:basedOn w:val="NoList"/>
    <w:pPr>
      <w:numPr>
        <w:numId w:val="10"/>
      </w:numPr>
    </w:pPr>
  </w:style>
  <w:style w:type="numbering" w:customStyle="1" w:styleId="WWOutlineListStyle1">
    <w:name w:val="WW_OutlineListStyle_1"/>
    <w:basedOn w:val="NoList"/>
    <w:pPr>
      <w:numPr>
        <w:numId w:val="11"/>
      </w:numPr>
    </w:pPr>
  </w:style>
  <w:style w:type="numbering" w:customStyle="1" w:styleId="WWOutlineListStyle">
    <w:name w:val="WW_OutlineListStyle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ISEL\Monitor\AC\TesterPlaca\SDP16-Tester\docs\rup_vis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IOT Configuration application</dc:subject>
  <dc:creator>José Santos</dc:creator>
  <dc:description/>
  <cp:lastModifiedBy>José Santos</cp:lastModifiedBy>
  <cp:revision>5</cp:revision>
  <cp:lastPrinted>1900-01-01T00:00:00Z</cp:lastPrinted>
  <dcterms:created xsi:type="dcterms:W3CDTF">2021-11-25T11:01:00Z</dcterms:created>
  <dcterms:modified xsi:type="dcterms:W3CDTF">2021-11-26T11:28:00Z</dcterms:modified>
</cp:coreProperties>
</file>